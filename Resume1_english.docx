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74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3064"/>
        <w:gridCol w:w="699"/>
        <w:gridCol w:w="5981"/>
      </w:tblGrid>
      <w:tr w:rsidR="00B93310" w:rsidRPr="006C1049" w:rsidTr="00FA28CF">
        <w:tc>
          <w:tcPr>
            <w:tcW w:w="3064" w:type="dxa"/>
          </w:tcPr>
          <w:sdt>
            <w:sdtPr>
              <w:rPr>
                <w:lang w:val="pt-BR"/>
              </w:rPr>
              <w:alias w:val="Seu Nome:"/>
              <w:tag w:val="Seu Nome:"/>
              <w:id w:val="-1220516334"/>
              <w:placeholder>
                <w:docPart w:val="DF8240F4EDF5496CA38A448A5252A7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:rsidR="00B93310" w:rsidRPr="00FC55FB" w:rsidRDefault="005B7DA1" w:rsidP="003856C9">
                <w:pPr>
                  <w:pStyle w:val="Ttulo1"/>
                  <w:rPr>
                    <w:lang w:val="pt-BR"/>
                  </w:rPr>
                </w:pPr>
                <w:r>
                  <w:rPr>
                    <w:lang w:val="pt-BR"/>
                  </w:rPr>
                  <w:t>LESTER LUCAS CERIOLI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3064"/>
            </w:tblGrid>
            <w:tr w:rsidR="00441EB9" w:rsidRPr="00FC55FB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C55FB" w:rsidRDefault="00441EB9" w:rsidP="00441EB9">
                  <w:pPr>
                    <w:pStyle w:val="Ttulo3"/>
                    <w:rPr>
                      <w:lang w:val="pt-BR"/>
                    </w:rPr>
                  </w:pPr>
                  <w:r w:rsidRPr="00FC55FB">
                    <w:rPr>
                      <w:noProof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48B61297" wp14:editId="0BF418C7">
                            <wp:extent cx="329184" cy="329184"/>
                            <wp:effectExtent l="0" t="0" r="13970" b="13970"/>
                            <wp:docPr id="49" name="Grupo 43" descr="Ícone de e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18CBD9E1" id="Grupo 43" o:spid="_x0000_s1026" alt="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4ILx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JQA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xweCC8UAABOcgAADgAAAAAAAAAAAAAAAAAuAgAAZHJzL2Uyb0RvYy54bWxQ&#10;SwECLQAUAAYACAAAACEAaEcb0NgAAAADAQAADwAAAAAAAAAAAAAAAACJFgAAZHJzL2Rvd25yZXYu&#10;eG1sUEsFBgAAAAAEAAQA8wAAAI4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FC55FB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C55FB" w:rsidRDefault="005B7DA1" w:rsidP="005B7DA1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LESTERLUCASIT@HOTMAIL.COM</w:t>
                  </w:r>
                </w:p>
              </w:tc>
            </w:tr>
            <w:tr w:rsidR="00441EB9" w:rsidRPr="00FC55FB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C55FB" w:rsidRDefault="00441EB9" w:rsidP="00441EB9">
                  <w:pPr>
                    <w:pStyle w:val="Ttulo3"/>
                    <w:rPr>
                      <w:lang w:val="pt-BR"/>
                    </w:rPr>
                  </w:pPr>
                  <w:r w:rsidRPr="00FC55FB">
                    <w:rPr>
                      <w:noProof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2E674FAE" wp14:editId="4C688154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68DCE9BA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FC55FB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C55FB" w:rsidRDefault="00FA28CF" w:rsidP="00493536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+55 </w:t>
                  </w:r>
                  <w:r w:rsidR="005B7DA1">
                    <w:rPr>
                      <w:lang w:val="pt-BR"/>
                    </w:rPr>
                    <w:t>21</w:t>
                  </w:r>
                  <w:r>
                    <w:rPr>
                      <w:lang w:val="pt-BR"/>
                    </w:rPr>
                    <w:t xml:space="preserve"> </w:t>
                  </w:r>
                  <w:r w:rsidR="005B7DA1">
                    <w:rPr>
                      <w:lang w:val="pt-BR"/>
                    </w:rPr>
                    <w:t>99458-3313/</w:t>
                  </w:r>
                  <w:r>
                    <w:rPr>
                      <w:lang w:val="pt-BR"/>
                    </w:rPr>
                    <w:t xml:space="preserve">+55 </w:t>
                  </w:r>
                  <w:r w:rsidR="005B7DA1">
                    <w:rPr>
                      <w:lang w:val="pt-BR"/>
                    </w:rPr>
                    <w:t>21</w:t>
                  </w:r>
                  <w:r>
                    <w:rPr>
                      <w:lang w:val="pt-BR"/>
                    </w:rPr>
                    <w:t xml:space="preserve"> </w:t>
                  </w:r>
                  <w:r w:rsidR="00493536">
                    <w:rPr>
                      <w:lang w:val="pt-BR"/>
                    </w:rPr>
                    <w:t>+55 21 3042-5441</w:t>
                  </w:r>
                </w:p>
              </w:tc>
            </w:tr>
            <w:tr w:rsidR="00441EB9" w:rsidRPr="00FC55FB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C55FB" w:rsidRDefault="00441EB9" w:rsidP="00441EB9">
                  <w:pPr>
                    <w:pStyle w:val="Ttulo3"/>
                    <w:rPr>
                      <w:lang w:val="pt-BR"/>
                    </w:rPr>
                  </w:pPr>
                  <w:r w:rsidRPr="00FC55FB">
                    <w:rPr>
                      <w:noProof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6036596B" wp14:editId="201138E9">
                            <wp:extent cx="329184" cy="329184"/>
                            <wp:effectExtent l="0" t="0" r="13970" b="13970"/>
                            <wp:docPr id="77" name="Grupo 31" descr="Ícone do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v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v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4AD5C179" id="Grupo 31" o:spid="_x0000_s1026" alt="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8cU3IfcYAAByjAAADgAAAAAA&#10;AAAAAAAAAAAuAgAAZHJzL2Uyb0RvYy54bWxQSwECLQAUAAYACAAAACEAaEcb0NgAAAADAQAADwAA&#10;AAAAAAAAAAAAAABRGwAAZHJzL2Rvd25yZXYueG1sUEsFBgAAAAAEAAQA8wAAAFYcAAAAAA==&#10;">
                            <v:shape id="Forma Liv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FC55FB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C55FB" w:rsidRDefault="00FA28CF" w:rsidP="00FA28CF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Linkedin url</w:t>
                  </w:r>
                </w:p>
              </w:tc>
            </w:tr>
            <w:tr w:rsidR="00441EB9" w:rsidRPr="00343D33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FA28CF" w:rsidRDefault="00E954AB" w:rsidP="00E954AB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  <w:lang w:val="en-US"/>
                    </w:rPr>
                  </w:pPr>
                  <w:r w:rsidRPr="00FA28CF">
                    <w:rPr>
                      <w:rFonts w:asciiTheme="minorHAnsi" w:eastAsiaTheme="minorHAnsi" w:hAnsiTheme="minorHAnsi" w:cstheme="minorBidi"/>
                      <w:szCs w:val="18"/>
                      <w:lang w:val="en-US"/>
                    </w:rPr>
                    <w:t>https://www.linkedin.com/in/lester-cerioli-83300a81/</w:t>
                  </w:r>
                </w:p>
              </w:tc>
            </w:tr>
            <w:tr w:rsidR="005A7E57" w:rsidRPr="00EE66CB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FC55FB" w:rsidRDefault="009057AF" w:rsidP="002C77B9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Objective</w:t>
                  </w:r>
                </w:p>
                <w:p w:rsidR="005A7E57" w:rsidRPr="00FC55FB" w:rsidRDefault="00616FF4" w:rsidP="00616FF4">
                  <w:pPr>
                    <w:pStyle w:val="ElementoGrfico"/>
                    <w:rPr>
                      <w:lang w:val="pt-BR"/>
                    </w:rPr>
                  </w:pPr>
                  <w:r w:rsidRPr="00FC55FB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4FC110B8" wp14:editId="3CAB4706">
                            <wp:extent cx="221615" cy="0"/>
                            <wp:effectExtent l="0" t="0" r="26035" b="19050"/>
                            <wp:docPr id="83" name="Conector Reto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3165AFB7" id="Conector Reto 83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Xu0wEAAOsDAAAOAAAAZHJzL2Uyb0RvYy54bWysU9tuEzEQfUfiHyy/k70g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BLPZXu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A28CF" w:rsidRDefault="00FA28CF" w:rsidP="00FA28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FA28CF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To join a company where I can apply all the technical knowledge acquired and be able to contribute in projects to be built</w:t>
                  </w:r>
                </w:p>
                <w:p w:rsidR="00EE66CB" w:rsidRPr="00FA28CF" w:rsidRDefault="009057AF" w:rsidP="00FA28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-US" w:eastAsia="pt-BR"/>
                    </w:rPr>
                  </w:pPr>
                  <w:r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Wage claim: U$70/hour</w:t>
                  </w:r>
                  <w:bookmarkStart w:id="0" w:name="_GoBack"/>
                  <w:bookmarkEnd w:id="0"/>
                </w:p>
                <w:p w:rsidR="005A7E57" w:rsidRPr="00FA28CF" w:rsidRDefault="005A7E57" w:rsidP="00E954AB">
                  <w:pPr>
                    <w:rPr>
                      <w:lang w:val="en-US"/>
                    </w:rPr>
                  </w:pPr>
                </w:p>
              </w:tc>
            </w:tr>
            <w:tr w:rsidR="00463463" w:rsidRPr="00FC55FB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FC55FB" w:rsidRDefault="000247D4" w:rsidP="0043426C">
                  <w:pPr>
                    <w:pStyle w:val="Ttulo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overwiew</w:t>
                  </w:r>
                </w:p>
                <w:p w:rsidR="00616FF4" w:rsidRPr="00FC55FB" w:rsidRDefault="00616FF4" w:rsidP="00616FF4">
                  <w:pPr>
                    <w:pStyle w:val="ElementoGrfico"/>
                    <w:rPr>
                      <w:lang w:val="pt-BR"/>
                    </w:rPr>
                  </w:pPr>
                  <w:r w:rsidRPr="00FC55FB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11D08567" wp14:editId="079A7A31">
                            <wp:extent cx="221615" cy="0"/>
                            <wp:effectExtent l="0" t="0" r="26035" b="19050"/>
                            <wp:docPr id="84" name="Conector Reto 84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5C189B9F" id="Conector Reto 84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1v0wEAAOsDAAAOAAAAZHJzL2Uyb0RvYy54bWysU9tuEzEQfUfiHyy/k70I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Cl+21v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A28CF" w:rsidRPr="00FA28CF" w:rsidRDefault="00FA28CF" w:rsidP="00FA28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pt-BR" w:eastAsia="pt-BR"/>
                    </w:rPr>
                  </w:pPr>
                  <w:r w:rsidRPr="00FA28CF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He has experience with .Net and Net Core technology, integration with Open Source Owners database. Implementation of Services on </w:t>
                  </w:r>
                  <w:proofErr w:type="spellStart"/>
                  <w:r w:rsidRPr="00FA28CF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softwares</w:t>
                  </w:r>
                  <w:proofErr w:type="spellEnd"/>
                  <w:r w:rsidRPr="00FA28CF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.</w:t>
                  </w:r>
                </w:p>
                <w:p w:rsidR="00463463" w:rsidRPr="00FC55FB" w:rsidRDefault="00463463" w:rsidP="00E954AB">
                  <w:pPr>
                    <w:rPr>
                      <w:lang w:val="pt-BR"/>
                    </w:rPr>
                  </w:pPr>
                </w:p>
              </w:tc>
            </w:tr>
          </w:tbl>
          <w:p w:rsidR="00B93310" w:rsidRPr="00FC55FB" w:rsidRDefault="00D133C0" w:rsidP="003856C9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4E5F00" wp14:editId="759F5B7D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864235</wp:posOffset>
                      </wp:positionV>
                      <wp:extent cx="1338767" cy="647700"/>
                      <wp:effectExtent l="0" t="0" r="1397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767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33C0" w:rsidRPr="00D133C0" w:rsidRDefault="00D133C0" w:rsidP="00D133C0">
                                  <w:pPr>
                                    <w:rPr>
                                      <w:b/>
                                      <w:color w:val="000000" w:themeColor="text1"/>
                                      <w:lang w:val="pt-BR"/>
                                    </w:rPr>
                                  </w:pPr>
                                  <w:r w:rsidRPr="00D133C0">
                                    <w:rPr>
                                      <w:b/>
                                      <w:color w:val="000000" w:themeColor="text1"/>
                                      <w:lang w:val="pt-BR"/>
                                    </w:rPr>
                                    <w:t>GitHub</w:t>
                                  </w:r>
                                </w:p>
                                <w:p w:rsidR="00D133C0" w:rsidRPr="00D133C0" w:rsidRDefault="00D133C0" w:rsidP="00D133C0">
                                  <w:pPr>
                                    <w:rPr>
                                      <w:b/>
                                      <w:color w:val="000000" w:themeColor="text1"/>
                                      <w:lang w:val="pt-BR"/>
                                    </w:rPr>
                                  </w:pPr>
                                  <w:r w:rsidRPr="00D133C0">
                                    <w:rPr>
                                      <w:b/>
                                      <w:color w:val="000000" w:themeColor="text1"/>
                                      <w:lang w:val="pt-BR"/>
                                    </w:rPr>
                                    <w:t>https://github.com/LesterCerioli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5" o:spid="_x0000_s1026" style="position:absolute;left:0;text-align:left;margin-left:22.65pt;margin-top:68.05pt;width:105.4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" fillcolor="#37b6ae [3204]" strokecolor="#1b5a56 [1604]" strokeweight="1pt">
                      <v:textbox>
                        <w:txbxContent>
                          <w:p w:rsidR="00D133C0" w:rsidRPr="00D133C0" w:rsidRDefault="00D133C0" w:rsidP="00D133C0">
                            <w:pPr>
                              <w:rPr>
                                <w:b/>
                                <w:color w:val="000000" w:themeColor="text1"/>
                                <w:lang w:val="pt-BR"/>
                              </w:rPr>
                            </w:pPr>
                            <w:r w:rsidRPr="00D133C0">
                              <w:rPr>
                                <w:b/>
                                <w:color w:val="000000" w:themeColor="text1"/>
                                <w:lang w:val="pt-BR"/>
                              </w:rPr>
                              <w:t>GitHub</w:t>
                            </w:r>
                          </w:p>
                          <w:p w:rsidR="00D133C0" w:rsidRPr="00D133C0" w:rsidRDefault="00D133C0" w:rsidP="00D133C0">
                            <w:pPr>
                              <w:rPr>
                                <w:b/>
                                <w:color w:val="000000" w:themeColor="text1"/>
                                <w:lang w:val="pt-BR"/>
                              </w:rPr>
                            </w:pPr>
                            <w:r w:rsidRPr="00D133C0">
                              <w:rPr>
                                <w:b/>
                                <w:color w:val="000000" w:themeColor="text1"/>
                                <w:lang w:val="pt-BR"/>
                              </w:rPr>
                              <w:t>https://github.com/LesterCerioli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pt-BR" w:eastAsia="pt-BR"/>
              </w:rPr>
              <w:drawing>
                <wp:inline distT="0" distB="0" distL="0" distR="0" wp14:anchorId="7D85B81A" wp14:editId="0DF4BAA7">
                  <wp:extent cx="977900" cy="60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924" cy="62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B93310" w:rsidRPr="00FC55FB" w:rsidRDefault="00B93310" w:rsidP="00463463">
            <w:pPr>
              <w:rPr>
                <w:lang w:val="pt-BR"/>
              </w:rPr>
            </w:pPr>
          </w:p>
        </w:tc>
        <w:tc>
          <w:tcPr>
            <w:tcW w:w="59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5981"/>
            </w:tblGrid>
            <w:tr w:rsidR="008F6337" w:rsidRPr="00E00A68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343D33" w:rsidRDefault="00AF65CA" w:rsidP="008F6337">
                  <w:pPr>
                    <w:pStyle w:val="Ttulo2"/>
                    <w:rPr>
                      <w:i/>
                      <w:lang w:val="en-US"/>
                    </w:rPr>
                  </w:pPr>
                  <w:sdt>
                    <w:sdtPr>
                      <w:rPr>
                        <w:i/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5566B4C86C464B0088E38596F32E7D50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343D33">
                        <w:rPr>
                          <w:i/>
                          <w:lang w:val="en-US" w:bidi="pt-BR"/>
                        </w:rPr>
                        <w:t>Experiência</w:t>
                      </w:r>
                    </w:sdtContent>
                  </w:sdt>
                </w:p>
                <w:p w:rsidR="008F6337" w:rsidRPr="00343D33" w:rsidRDefault="003C65BD" w:rsidP="002B3890">
                  <w:pPr>
                    <w:pStyle w:val="Ttulo4"/>
                    <w:rPr>
                      <w:i/>
                      <w:lang w:val="en-US"/>
                    </w:rPr>
                  </w:pPr>
                  <w:r w:rsidRPr="00343D33">
                    <w:rPr>
                      <w:i/>
                      <w:lang w:val="en-US"/>
                    </w:rPr>
                    <w:t>NET DEVELOPER</w:t>
                  </w:r>
                  <w:r w:rsidR="00071E11" w:rsidRPr="00343D33">
                    <w:rPr>
                      <w:i/>
                      <w:lang w:val="en-US"/>
                    </w:rPr>
                    <w:t xml:space="preserve"> / Projeto Open Source</w:t>
                  </w:r>
                </w:p>
                <w:p w:rsidR="00071E11" w:rsidRPr="00343D33" w:rsidRDefault="00493536" w:rsidP="00493536">
                  <w:pPr>
                    <w:pStyle w:val="Ttulo5"/>
                    <w:tabs>
                      <w:tab w:val="left" w:pos="1540"/>
                      <w:tab w:val="center" w:pos="2875"/>
                    </w:tabs>
                    <w:jc w:val="left"/>
                    <w:rPr>
                      <w:i/>
                      <w:lang w:val="en-US"/>
                    </w:rPr>
                  </w:pPr>
                  <w:r w:rsidRPr="00343D33">
                    <w:rPr>
                      <w:i/>
                      <w:lang w:val="en-US"/>
                    </w:rPr>
                    <w:tab/>
                  </w:r>
                  <w:r w:rsidRPr="00343D33">
                    <w:rPr>
                      <w:i/>
                      <w:lang w:val="en-US"/>
                    </w:rPr>
                    <w:tab/>
                  </w:r>
                  <w:r w:rsidR="003C65BD" w:rsidRPr="00343D33">
                    <w:rPr>
                      <w:i/>
                      <w:lang w:val="en-US"/>
                    </w:rPr>
                    <w:t>February</w:t>
                  </w:r>
                  <w:r w:rsidR="00071E11" w:rsidRPr="00343D33">
                    <w:rPr>
                      <w:i/>
                      <w:lang w:val="en-US"/>
                    </w:rPr>
                    <w:t>/2017 – O</w:t>
                  </w:r>
                  <w:r w:rsidR="003C65BD" w:rsidRPr="00343D33">
                    <w:rPr>
                      <w:i/>
                      <w:lang w:val="en-US"/>
                    </w:rPr>
                    <w:t>ctober</w:t>
                  </w:r>
                  <w:r w:rsidR="00071E11" w:rsidRPr="00343D33">
                    <w:rPr>
                      <w:i/>
                      <w:lang w:val="en-US"/>
                    </w:rPr>
                    <w:t>/2017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Online sales web application development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Technologies used: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Net Framework 4.6.2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Net Core 3.0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C # with ASP.NET MVC 6.0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Angular JS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MySQL / MySQL DB version 5.2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Team consisting of 25 developers; 3 project analysts; 4 DBA analysts; 1 Project Manager</w:t>
                  </w:r>
                </w:p>
                <w:p w:rsidR="00343D33" w:rsidRPr="00343D33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-US" w:eastAsia="pt-BR"/>
                    </w:rPr>
                  </w:pPr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Agile Technologies: </w:t>
                  </w:r>
                  <w:proofErr w:type="spellStart"/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Fdd</w:t>
                  </w:r>
                  <w:proofErr w:type="spellEnd"/>
                  <w:r w:rsidRPr="00343D33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 (Feature Driven Development) and XP (Extreme Programming)</w:t>
                  </w:r>
                </w:p>
                <w:p w:rsidR="00071E11" w:rsidRPr="00EF747A" w:rsidRDefault="00071E11" w:rsidP="00071E1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Courier New"/>
                      <w:i/>
                      <w:lang w:val="en-US" w:eastAsia="pt-BR"/>
                    </w:rPr>
                  </w:pPr>
                </w:p>
                <w:p w:rsidR="008F6337" w:rsidRPr="00EF747A" w:rsidRDefault="008F6337" w:rsidP="008F6337">
                  <w:pPr>
                    <w:rPr>
                      <w:i/>
                      <w:lang w:val="en-US"/>
                    </w:rPr>
                  </w:pPr>
                </w:p>
                <w:p w:rsidR="007B2F5C" w:rsidRPr="00EF747A" w:rsidRDefault="003C65BD" w:rsidP="0043426C">
                  <w:pPr>
                    <w:pStyle w:val="Ttulo4"/>
                    <w:rPr>
                      <w:i/>
                      <w:lang w:val="en-US"/>
                    </w:rPr>
                  </w:pPr>
                  <w:r w:rsidRPr="00EF747A">
                    <w:rPr>
                      <w:i/>
                      <w:lang w:val="en-US"/>
                    </w:rPr>
                    <w:t>.Net developer</w:t>
                  </w:r>
                  <w:r w:rsidR="00DE7702" w:rsidRPr="00EF747A">
                    <w:rPr>
                      <w:i/>
                      <w:lang w:val="en-US"/>
                    </w:rPr>
                    <w:t>/ profarma</w:t>
                  </w:r>
                </w:p>
                <w:p w:rsidR="008F6337" w:rsidRPr="00EF747A" w:rsidRDefault="003C65BD" w:rsidP="00DE7702">
                  <w:pPr>
                    <w:rPr>
                      <w:i/>
                      <w:lang w:val="en-US"/>
                    </w:rPr>
                  </w:pPr>
                  <w:r w:rsidRPr="00EF747A">
                    <w:rPr>
                      <w:i/>
                      <w:lang w:val="en-US"/>
                    </w:rPr>
                    <w:t>February/2014 – May</w:t>
                  </w:r>
                  <w:r w:rsidR="00DE7702" w:rsidRPr="00EF747A">
                    <w:rPr>
                      <w:i/>
                      <w:lang w:val="en-US"/>
                    </w:rPr>
                    <w:t>/2016</w:t>
                  </w:r>
                </w:p>
                <w:p w:rsidR="00343D33" w:rsidRDefault="00343D33" w:rsidP="00FA28CF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Development of online sales system of the pharmaceutical area with analytical sales functionality similar to </w:t>
                  </w:r>
                  <w:proofErr w:type="spellStart"/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PowerBI</w:t>
                  </w:r>
                  <w:proofErr w:type="spellEnd"/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. This system is operated by employees and the customer can buy through the web.</w:t>
                  </w:r>
                </w:p>
                <w:p w:rsidR="00343D33" w:rsidRPr="009E0B3D" w:rsidRDefault="00343D33" w:rsidP="000247D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b/>
                      <w:color w:val="212121"/>
                      <w:sz w:val="28"/>
                      <w:szCs w:val="28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b/>
                      <w:color w:val="212121"/>
                      <w:sz w:val="28"/>
                      <w:szCs w:val="28"/>
                      <w:lang w:val="en" w:eastAsia="pt-BR"/>
                    </w:rPr>
                    <w:t>Stanford University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b/>
                      <w:color w:val="212121"/>
                      <w:sz w:val="28"/>
                      <w:szCs w:val="28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b/>
                      <w:color w:val="212121"/>
                      <w:sz w:val="28"/>
                      <w:szCs w:val="28"/>
                      <w:lang w:val="en" w:eastAsia="pt-BR"/>
                    </w:rPr>
                    <w:t>April 2012 / November 2013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Development of a web librarian system that allows the loan of books from the university library. The application allowed a summary of the work and expert commentary on the work on the Internet. A specific algorithm was created for this automated search.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proofErr w:type="spellStart"/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Forbit</w:t>
                  </w:r>
                  <w:proofErr w:type="spellEnd"/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 Company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Worked since April, 2000 until December, 2010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D</w:t>
                  </w:r>
                  <w:r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e</w:t>
                  </w: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velopment with VB.Net and with Web Applications using .Net since 2003. I developed Windows applications to Sale, Stocks controllers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Technologies used: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Net Core 2.0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MVC structure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C # version 2.0 with ASP.Net MVC 5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proofErr w:type="spellStart"/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Jquery</w:t>
                  </w:r>
                  <w:proofErr w:type="spellEnd"/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lastRenderedPageBreak/>
                    <w:t>Bootstrap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Node JS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JavaScript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AngularJS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SQL Server 2014 Enterprise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Knowledge with use of Visual Studio since 2013 until 2017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Mono development (open source IDE- Integrated Development Environment)</w:t>
                  </w:r>
                </w:p>
                <w:p w:rsidR="00343D33" w:rsidRPr="009E0B3D" w:rsidRDefault="00343D33" w:rsidP="00343D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inherit" w:eastAsia="Times New Roman" w:hAnsi="inherit" w:cs="Courier New"/>
                      <w:color w:val="212121"/>
                      <w:lang w:eastAsia="pt-BR"/>
                    </w:rPr>
                  </w:pPr>
                  <w:r w:rsidRPr="009E0B3D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Team had 3 developers, 1 database analyst</w:t>
                  </w:r>
                </w:p>
                <w:p w:rsidR="00343D33" w:rsidRDefault="00343D33" w:rsidP="00343D33"/>
                <w:p w:rsidR="00343D33" w:rsidRPr="008B12C4" w:rsidRDefault="00343D33" w:rsidP="00FA28CF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</w:rPr>
                  </w:pPr>
                </w:p>
                <w:p w:rsidR="00C90C3A" w:rsidRPr="008B12C4" w:rsidRDefault="00C90C3A" w:rsidP="00FA28CF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</w:rPr>
                  </w:pPr>
                </w:p>
                <w:p w:rsidR="00DE7702" w:rsidRPr="00493536" w:rsidRDefault="00DE7702" w:rsidP="008B12C4">
                  <w:pPr>
                    <w:pStyle w:val="Pr-formataoHTML"/>
                    <w:shd w:val="clear" w:color="auto" w:fill="FFFFFF"/>
                    <w:rPr>
                      <w:i/>
                    </w:rPr>
                  </w:pPr>
                </w:p>
              </w:tc>
            </w:tr>
            <w:tr w:rsidR="008F6337" w:rsidRPr="000247D4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8B12C4" w:rsidRDefault="008B12C4" w:rsidP="008F6337">
                  <w:pPr>
                    <w:pStyle w:val="Ttulo2"/>
                    <w:rPr>
                      <w:lang w:val="pt-BR"/>
                    </w:rPr>
                  </w:pPr>
                  <w:r w:rsidRPr="008B12C4">
                    <w:rPr>
                      <w:lang w:val="pt-BR"/>
                    </w:rPr>
                    <w:lastRenderedPageBreak/>
                    <w:t>educaÇÃO</w:t>
                  </w:r>
                </w:p>
                <w:p w:rsidR="006C1049" w:rsidRPr="006C1049" w:rsidRDefault="006C1049" w:rsidP="006C1049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color w:val="212121"/>
                      <w:lang w:val="en-US"/>
                    </w:rPr>
                  </w:pPr>
                  <w:r w:rsidRPr="006C1049">
                    <w:rPr>
                      <w:lang w:val="en-US"/>
                    </w:rPr>
                    <w:t>GRADUATION</w:t>
                  </w:r>
                  <w:r w:rsidR="008B12C4" w:rsidRPr="006C1049">
                    <w:rPr>
                      <w:lang w:val="en-US"/>
                    </w:rPr>
                    <w:t xml:space="preserve">: </w:t>
                  </w:r>
                  <w:r>
                    <w:rPr>
                      <w:rFonts w:ascii="inherit" w:hAnsi="inherit"/>
                      <w:color w:val="212121"/>
                      <w:lang w:val="en"/>
                    </w:rPr>
                    <w:t xml:space="preserve">Systems Analysis and </w:t>
                  </w:r>
                  <w:proofErr w:type="spellStart"/>
                  <w:r>
                    <w:rPr>
                      <w:rFonts w:ascii="inherit" w:hAnsi="inherit"/>
                      <w:color w:val="212121"/>
                      <w:lang w:val="en"/>
                    </w:rPr>
                    <w:t>Devel</w:t>
                  </w:r>
                  <w:proofErr w:type="spellEnd"/>
                  <w:r>
                    <w:rPr>
                      <w:rFonts w:ascii="inherit" w:hAnsi="inherit"/>
                      <w:color w:val="212121"/>
                      <w:lang w:val="en"/>
                    </w:rPr>
                    <w:t xml:space="preserve">- </w:t>
                  </w:r>
                  <w:proofErr w:type="spellStart"/>
                  <w:r>
                    <w:rPr>
                      <w:rFonts w:ascii="inherit" w:hAnsi="inherit"/>
                      <w:color w:val="212121"/>
                      <w:lang w:val="en"/>
                    </w:rPr>
                    <w:t>opment</w:t>
                  </w:r>
                  <w:proofErr w:type="spellEnd"/>
                </w:p>
                <w:p w:rsidR="008B12C4" w:rsidRPr="006C1049" w:rsidRDefault="006C1049" w:rsidP="008B12C4">
                  <w:pPr>
                    <w:pStyle w:val="Pr-formataoHTML"/>
                    <w:shd w:val="clear" w:color="auto" w:fill="FFFFFF"/>
                    <w:rPr>
                      <w:lang w:val="en-US"/>
                    </w:rPr>
                  </w:pPr>
                  <w:proofErr w:type="spellStart"/>
                  <w:r w:rsidRPr="006C1049">
                    <w:rPr>
                      <w:lang w:val="en-US"/>
                    </w:rPr>
                    <w:t>Srie</w:t>
                  </w:r>
                  <w:proofErr w:type="spellEnd"/>
                  <w:r w:rsidRPr="006C1049">
                    <w:rPr>
                      <w:lang w:val="en-US"/>
                    </w:rPr>
                    <w:t>: 1st- coursing</w:t>
                  </w:r>
                </w:p>
                <w:p w:rsidR="008B12C4" w:rsidRPr="006C1049" w:rsidRDefault="008B12C4" w:rsidP="008B12C4">
                  <w:pPr>
                    <w:pStyle w:val="Pr-formataoHTML"/>
                    <w:shd w:val="clear" w:color="auto" w:fill="FFFFFF"/>
                    <w:rPr>
                      <w:lang w:val="en-US"/>
                    </w:rPr>
                  </w:pPr>
                </w:p>
                <w:p w:rsidR="008B12C4" w:rsidRDefault="006C1049" w:rsidP="008B12C4">
                  <w:pPr>
                    <w:pStyle w:val="Pr-formataoHTML"/>
                    <w:shd w:val="clear" w:color="auto" w:fill="FFFFFF"/>
                    <w:rPr>
                      <w:lang w:val="en-US"/>
                    </w:rPr>
                  </w:pPr>
                  <w:r w:rsidRPr="006C1049">
                    <w:rPr>
                      <w:lang w:val="en-US"/>
                    </w:rPr>
                    <w:t>Fluently English</w:t>
                  </w:r>
                </w:p>
                <w:p w:rsidR="000247D4" w:rsidRDefault="000247D4" w:rsidP="008B12C4">
                  <w:pPr>
                    <w:pStyle w:val="Pr-formataoHTML"/>
                    <w:shd w:val="clear" w:color="auto" w:fill="FFFFFF"/>
                    <w:rPr>
                      <w:lang w:val="en-US"/>
                    </w:rPr>
                  </w:pPr>
                </w:p>
                <w:p w:rsidR="000247D4" w:rsidRDefault="000247D4" w:rsidP="008B12C4">
                  <w:pPr>
                    <w:pStyle w:val="Pr-formataoHTML"/>
                    <w:shd w:val="clear" w:color="auto" w:fill="FFFFFF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Skills</w:t>
                  </w:r>
                </w:p>
                <w:p w:rsidR="000247D4" w:rsidRDefault="000247D4" w:rsidP="008B12C4">
                  <w:pPr>
                    <w:pStyle w:val="Pr-formataoHTML"/>
                    <w:shd w:val="clear" w:color="auto" w:fill="FFFFFF"/>
                    <w:rPr>
                      <w:lang w:val="en-US"/>
                    </w:rPr>
                  </w:pPr>
                </w:p>
                <w:p w:rsidR="000247D4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  <w:lang w:val="en"/>
                    </w:rPr>
                  </w:pPr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>Bootstrap</w:t>
                  </w:r>
                </w:p>
                <w:p w:rsidR="000247D4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  <w:lang w:val="en"/>
                    </w:rPr>
                  </w:pPr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>Node JS</w:t>
                  </w:r>
                </w:p>
                <w:p w:rsidR="000247D4" w:rsidRPr="00EF747A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  <w:lang w:val="en"/>
                    </w:rPr>
                  </w:pPr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>JavaScript</w:t>
                  </w:r>
                </w:p>
                <w:p w:rsidR="000247D4" w:rsidRPr="00EF747A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  <w:lang w:val="en"/>
                    </w:rPr>
                  </w:pPr>
                  <w:r w:rsidRPr="00EF747A">
                    <w:rPr>
                      <w:rFonts w:ascii="inherit" w:hAnsi="inherit"/>
                      <w:i/>
                      <w:color w:val="212121"/>
                      <w:lang w:val="en"/>
                    </w:rPr>
                    <w:t>Angular</w:t>
                  </w:r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>JS</w:t>
                  </w:r>
                </w:p>
                <w:p w:rsidR="000247D4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  <w:lang w:val="en"/>
                    </w:rPr>
                  </w:pPr>
                  <w:r w:rsidRPr="00EF747A">
                    <w:rPr>
                      <w:rFonts w:ascii="inherit" w:hAnsi="inherit"/>
                      <w:i/>
                      <w:color w:val="212121"/>
                      <w:lang w:val="en"/>
                    </w:rPr>
                    <w:t>SQL Server 2014 Enterprise</w:t>
                  </w:r>
                </w:p>
                <w:p w:rsidR="000247D4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  <w:lang w:val="en"/>
                    </w:rPr>
                  </w:pPr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>Knowledge with use of Visual Studio since 2013 until 2017</w:t>
                  </w:r>
                </w:p>
                <w:p w:rsidR="000247D4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  <w:lang w:val="en"/>
                    </w:rPr>
                  </w:pPr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 xml:space="preserve">Mono development( open source IDE- Integrated </w:t>
                  </w:r>
                  <w:proofErr w:type="spellStart"/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>Developmentt</w:t>
                  </w:r>
                  <w:proofErr w:type="spellEnd"/>
                  <w:r>
                    <w:rPr>
                      <w:rFonts w:ascii="inherit" w:hAnsi="inherit"/>
                      <w:i/>
                      <w:color w:val="212121"/>
                      <w:lang w:val="en"/>
                    </w:rPr>
                    <w:t xml:space="preserve"> Environment)</w:t>
                  </w:r>
                </w:p>
                <w:p w:rsidR="000247D4" w:rsidRDefault="000247D4" w:rsidP="000247D4">
                  <w:pPr>
                    <w:pStyle w:val="Pr-formataoHTML"/>
                    <w:shd w:val="clear" w:color="auto" w:fill="FFFFFF"/>
                    <w:rPr>
                      <w:rFonts w:ascii="inherit" w:hAnsi="inherit"/>
                      <w:i/>
                      <w:color w:val="212121"/>
                    </w:rPr>
                  </w:pPr>
                  <w:r w:rsidRPr="008B12C4">
                    <w:rPr>
                      <w:rFonts w:ascii="inherit" w:hAnsi="inherit"/>
                      <w:i/>
                      <w:color w:val="212121"/>
                    </w:rPr>
                    <w:t xml:space="preserve">Equipe contou com </w:t>
                  </w:r>
                  <w:proofErr w:type="gramStart"/>
                  <w:r w:rsidRPr="008B12C4">
                    <w:rPr>
                      <w:rFonts w:ascii="inherit" w:hAnsi="inherit"/>
                      <w:i/>
                      <w:color w:val="212121"/>
                    </w:rPr>
                    <w:t>3</w:t>
                  </w:r>
                  <w:proofErr w:type="gramEnd"/>
                  <w:r w:rsidRPr="008B12C4">
                    <w:rPr>
                      <w:rFonts w:ascii="inherit" w:hAnsi="inherit"/>
                      <w:i/>
                      <w:color w:val="212121"/>
                    </w:rPr>
                    <w:t xml:space="preserve"> desenvolvedores, 1 analista de banco de Dados</w:t>
                  </w:r>
                </w:p>
                <w:p w:rsidR="000247D4" w:rsidRPr="000247D4" w:rsidRDefault="000247D4" w:rsidP="008B12C4">
                  <w:pPr>
                    <w:pStyle w:val="Pr-formataoHTML"/>
                    <w:shd w:val="clear" w:color="auto" w:fill="FFFFFF"/>
                  </w:pPr>
                </w:p>
              </w:tc>
            </w:tr>
            <w:tr w:rsidR="008F6337" w:rsidRPr="006C1049" w:rsidTr="00B85871">
              <w:tc>
                <w:tcPr>
                  <w:tcW w:w="5191" w:type="dxa"/>
                </w:tcPr>
                <w:p w:rsidR="008F6337" w:rsidRPr="006C1049" w:rsidRDefault="006C1049" w:rsidP="008F6337">
                  <w:pPr>
                    <w:pStyle w:val="Ttulo2"/>
                    <w:rPr>
                      <w:lang w:val="en-US"/>
                    </w:rPr>
                  </w:pPr>
                  <w:r w:rsidRPr="006C1049">
                    <w:rPr>
                      <w:lang w:val="en-US"/>
                    </w:rPr>
                    <w:t>VOLUNTARY WORK</w:t>
                  </w:r>
                </w:p>
                <w:p w:rsidR="006C1049" w:rsidRPr="006C1049" w:rsidRDefault="006C1049" w:rsidP="006C104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inherit" w:eastAsia="Times New Roman" w:hAnsi="inherit" w:cs="Courier New"/>
                      <w:color w:val="212121"/>
                      <w:lang w:val="en-US" w:eastAsia="pt-BR"/>
                    </w:rPr>
                  </w:pPr>
                  <w:r>
                    <w:rPr>
                      <w:rFonts w:ascii="inherit" w:eastAsia="Times New Roman" w:hAnsi="inherit" w:cs="Courier New"/>
                      <w:color w:val="212121"/>
                      <w:lang w:val="en-US" w:eastAsia="pt-BR"/>
                    </w:rPr>
                    <w:t>P</w:t>
                  </w:r>
                  <w:proofErr w:type="spellStart"/>
                  <w:r w:rsidRPr="006C1049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ac</w:t>
                  </w:r>
                  <w:r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kaging</w:t>
                  </w:r>
                  <w:proofErr w:type="spellEnd"/>
                  <w:r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 the open source project </w:t>
                  </w:r>
                  <w:proofErr w:type="spellStart"/>
                  <w:r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D</w:t>
                  </w:r>
                  <w:r w:rsidRPr="006C1049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ebian</w:t>
                  </w:r>
                  <w:proofErr w:type="spellEnd"/>
                  <w:r w:rsidRPr="006C1049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 and acts as a disseminator of </w:t>
                  </w:r>
                  <w:r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L</w:t>
                  </w:r>
                  <w:r w:rsidRPr="006C1049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 xml:space="preserve">inux technology in social networks and promoting debate boards on </w:t>
                  </w:r>
                  <w:r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T</w:t>
                  </w:r>
                  <w:r w:rsidRPr="006C1049">
                    <w:rPr>
                      <w:rFonts w:ascii="inherit" w:eastAsia="Times New Roman" w:hAnsi="inherit" w:cs="Courier New"/>
                      <w:color w:val="212121"/>
                      <w:lang w:val="en" w:eastAsia="pt-BR"/>
                    </w:rPr>
                    <w:t>echnology</w:t>
                  </w:r>
                </w:p>
                <w:p w:rsidR="008F6337" w:rsidRPr="006C1049" w:rsidRDefault="008F6337" w:rsidP="00736B31">
                  <w:pPr>
                    <w:rPr>
                      <w:lang w:val="en-US"/>
                    </w:rPr>
                  </w:pPr>
                </w:p>
              </w:tc>
            </w:tr>
          </w:tbl>
          <w:p w:rsidR="008F6337" w:rsidRPr="006C1049" w:rsidRDefault="008F6337" w:rsidP="003856C9">
            <w:pPr>
              <w:rPr>
                <w:lang w:val="en-US"/>
              </w:rPr>
            </w:pPr>
          </w:p>
        </w:tc>
      </w:tr>
    </w:tbl>
    <w:p w:rsidR="00E941EF" w:rsidRPr="006C1049" w:rsidRDefault="00E941EF" w:rsidP="0019561F">
      <w:pPr>
        <w:pStyle w:val="SemEspaamento"/>
        <w:rPr>
          <w:lang w:val="en-US"/>
        </w:rPr>
      </w:pPr>
    </w:p>
    <w:sectPr w:rsidR="00E941EF" w:rsidRPr="006C1049" w:rsidSect="0027612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5CA" w:rsidRDefault="00AF65CA" w:rsidP="003856C9">
      <w:pPr>
        <w:spacing w:after="0" w:line="240" w:lineRule="auto"/>
      </w:pPr>
      <w:r>
        <w:separator/>
      </w:r>
    </w:p>
  </w:endnote>
  <w:endnote w:type="continuationSeparator" w:id="0">
    <w:p w:rsidR="00AF65CA" w:rsidRDefault="00AF65C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2664B442" id="Grupo 4" o:spid="_x0000_s1026" alt="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CuFl9HjGQAA&#10;87MAAA4AAAAAAAAAAAAAAAAALgIAAGRycy9lMm9Eb2MueG1sUEsBAi0AFAAGAAgAAAAhAHO3OPza&#10;AAAABQEAAA8AAAAAAAAAAAAAAAAAPRwAAGRycy9kb3ducmV2LnhtbFBLBQYAAAAABAAEAPMAAABE&#10;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9057AF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5FE" w:rsidRDefault="00DC79BB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42CB0742" id="Grupo 4" o:spid="_x0000_s1026" alt="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RSHECVhoA&#10;APOzAAAOAAAAAAAAAAAAAAAAAC4CAABkcnMvZTJvRG9jLnhtbFBLAQItABQABgAIAAAAIQBztzj8&#10;2gAAAAUBAAAPAAAAAAAAAAAAAAAAALAcAABkcnMvZG93bnJldi54bWxQSwUGAAAAAAQABADzAAAA&#10;tx0AAAAA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5CA" w:rsidRDefault="00AF65CA" w:rsidP="003856C9">
      <w:pPr>
        <w:spacing w:after="0" w:line="240" w:lineRule="auto"/>
      </w:pPr>
      <w:r>
        <w:separator/>
      </w:r>
    </w:p>
  </w:footnote>
  <w:footnote w:type="continuationSeparator" w:id="0">
    <w:p w:rsidR="00AF65CA" w:rsidRDefault="00AF65C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16F4881E" id="Grupo 17" o:spid="_x0000_s1026" alt="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DaF16/DFgAA&#10;16wAAA4AAAAAAAAAAAAAAAAALgIAAGRycy9lMm9Eb2MueG1sUEsBAi0AFAAGAAgAAAAhAEzxCuXc&#10;AAAABQEAAA8AAAAAAAAAAAAAAAAAHRkAAGRycy9kb3ducmV2LnhtbFBLBQYAAAAABAAEAPMAAAAm&#10;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9BB" w:rsidRDefault="00DC79BB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49FD1451" id="Grupo 17" o:spid="_x0000_s1026" alt="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A1"/>
    <w:rsid w:val="000247D4"/>
    <w:rsid w:val="00052BE1"/>
    <w:rsid w:val="0006477B"/>
    <w:rsid w:val="00070DE6"/>
    <w:rsid w:val="00071E11"/>
    <w:rsid w:val="0007412A"/>
    <w:rsid w:val="0010199E"/>
    <w:rsid w:val="001765FE"/>
    <w:rsid w:val="0019561F"/>
    <w:rsid w:val="001B32D2"/>
    <w:rsid w:val="001C0AA0"/>
    <w:rsid w:val="00276126"/>
    <w:rsid w:val="00293B83"/>
    <w:rsid w:val="002A3621"/>
    <w:rsid w:val="002B3890"/>
    <w:rsid w:val="002B7747"/>
    <w:rsid w:val="002C77B9"/>
    <w:rsid w:val="002F485A"/>
    <w:rsid w:val="003053D9"/>
    <w:rsid w:val="00335B49"/>
    <w:rsid w:val="00343D33"/>
    <w:rsid w:val="003856C9"/>
    <w:rsid w:val="00396369"/>
    <w:rsid w:val="003B6AB3"/>
    <w:rsid w:val="003C65BD"/>
    <w:rsid w:val="003E4B50"/>
    <w:rsid w:val="003F4D31"/>
    <w:rsid w:val="0043426C"/>
    <w:rsid w:val="00441EB9"/>
    <w:rsid w:val="00463463"/>
    <w:rsid w:val="00473EF8"/>
    <w:rsid w:val="004760E5"/>
    <w:rsid w:val="00493536"/>
    <w:rsid w:val="004D22BB"/>
    <w:rsid w:val="005152F2"/>
    <w:rsid w:val="00534E4E"/>
    <w:rsid w:val="00544FBE"/>
    <w:rsid w:val="00551D35"/>
    <w:rsid w:val="00557019"/>
    <w:rsid w:val="005674AC"/>
    <w:rsid w:val="005A1E51"/>
    <w:rsid w:val="005A7E57"/>
    <w:rsid w:val="005B7DA1"/>
    <w:rsid w:val="00616FF4"/>
    <w:rsid w:val="006A3CE7"/>
    <w:rsid w:val="006B2D02"/>
    <w:rsid w:val="006C1049"/>
    <w:rsid w:val="00736B31"/>
    <w:rsid w:val="00743379"/>
    <w:rsid w:val="007803B7"/>
    <w:rsid w:val="007B2F5C"/>
    <w:rsid w:val="007C5F05"/>
    <w:rsid w:val="007D79EE"/>
    <w:rsid w:val="00832043"/>
    <w:rsid w:val="00832F81"/>
    <w:rsid w:val="008B12C4"/>
    <w:rsid w:val="008C7CA2"/>
    <w:rsid w:val="008F6337"/>
    <w:rsid w:val="009057AF"/>
    <w:rsid w:val="00996D24"/>
    <w:rsid w:val="00A1115A"/>
    <w:rsid w:val="00A42F91"/>
    <w:rsid w:val="00AF1258"/>
    <w:rsid w:val="00AF65CA"/>
    <w:rsid w:val="00B01E52"/>
    <w:rsid w:val="00B03B63"/>
    <w:rsid w:val="00B317D5"/>
    <w:rsid w:val="00B550FC"/>
    <w:rsid w:val="00B85871"/>
    <w:rsid w:val="00B93310"/>
    <w:rsid w:val="00B97411"/>
    <w:rsid w:val="00BC1F18"/>
    <w:rsid w:val="00BD2E58"/>
    <w:rsid w:val="00BF6BAB"/>
    <w:rsid w:val="00C007A5"/>
    <w:rsid w:val="00C4403A"/>
    <w:rsid w:val="00C90C3A"/>
    <w:rsid w:val="00CE6306"/>
    <w:rsid w:val="00CF7A2C"/>
    <w:rsid w:val="00D11C4D"/>
    <w:rsid w:val="00D133C0"/>
    <w:rsid w:val="00D5067A"/>
    <w:rsid w:val="00DC79BB"/>
    <w:rsid w:val="00DE7702"/>
    <w:rsid w:val="00E00A68"/>
    <w:rsid w:val="00E34D58"/>
    <w:rsid w:val="00E941EF"/>
    <w:rsid w:val="00E954AB"/>
    <w:rsid w:val="00EB1C1B"/>
    <w:rsid w:val="00EC0BF1"/>
    <w:rsid w:val="00EE66CB"/>
    <w:rsid w:val="00EF747A"/>
    <w:rsid w:val="00F56435"/>
    <w:rsid w:val="00FA07AA"/>
    <w:rsid w:val="00FA28CF"/>
    <w:rsid w:val="00FB0A17"/>
    <w:rsid w:val="00FB6A8F"/>
    <w:rsid w:val="00FC55F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E11"/>
    <w:rPr>
      <w:rFonts w:ascii="Courier New" w:eastAsia="Times New Roman" w:hAnsi="Courier New" w:cs="Courier New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DE770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E11"/>
    <w:rPr>
      <w:rFonts w:ascii="Courier New" w:eastAsia="Times New Roman" w:hAnsi="Courier New" w:cs="Courier New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DE770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Modelo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8240F4EDF5496CA38A448A5252A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CFFBF8-0435-4410-B9E6-D8C5B15B809D}"/>
      </w:docPartPr>
      <w:docPartBody>
        <w:p w:rsidR="007C1ED3" w:rsidRDefault="00012CF6">
          <w:pPr>
            <w:pStyle w:val="DF8240F4EDF5496CA38A448A5252A72D"/>
          </w:pPr>
          <w:r w:rsidRPr="00FC55FB">
            <w:rPr>
              <w:lang w:bidi="pt-BR"/>
            </w:rPr>
            <w:t>Seu Nome</w:t>
          </w:r>
        </w:p>
      </w:docPartBody>
    </w:docPart>
    <w:docPart>
      <w:docPartPr>
        <w:name w:val="5566B4C86C464B0088E38596F32E7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C5E99-90B7-4084-92F9-23E5CE66EAFE}"/>
      </w:docPartPr>
      <w:docPartBody>
        <w:p w:rsidR="007C1ED3" w:rsidRDefault="00012CF6">
          <w:pPr>
            <w:pStyle w:val="5566B4C86C464B0088E38596F32E7D50"/>
          </w:pPr>
          <w:r w:rsidRPr="00FC55FB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F6"/>
    <w:rsid w:val="00012CF6"/>
    <w:rsid w:val="001568A3"/>
    <w:rsid w:val="00491F6D"/>
    <w:rsid w:val="0067332E"/>
    <w:rsid w:val="007A3ABA"/>
    <w:rsid w:val="007C1ED3"/>
    <w:rsid w:val="00A62C5F"/>
    <w:rsid w:val="00B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F8240F4EDF5496CA38A448A5252A72D">
    <w:name w:val="DF8240F4EDF5496CA38A448A5252A72D"/>
  </w:style>
  <w:style w:type="paragraph" w:customStyle="1" w:styleId="5BDC419925BE4715B7F6DCE50724CA8C">
    <w:name w:val="5BDC419925BE4715B7F6DCE50724CA8C"/>
  </w:style>
  <w:style w:type="paragraph" w:customStyle="1" w:styleId="ED6C97988369499AAD1FF1C3A8EE4151">
    <w:name w:val="ED6C97988369499AAD1FF1C3A8EE4151"/>
  </w:style>
  <w:style w:type="paragraph" w:customStyle="1" w:styleId="FA20DB0AF12C449B9CBDC898F17729F0">
    <w:name w:val="FA20DB0AF12C449B9CBDC898F17729F0"/>
  </w:style>
  <w:style w:type="paragraph" w:customStyle="1" w:styleId="2087E9A5144C467BAAE96FF036FB2782">
    <w:name w:val="2087E9A5144C467BAAE96FF036FB2782"/>
  </w:style>
  <w:style w:type="paragraph" w:customStyle="1" w:styleId="90C567572C5641E59D271495E6B1C6DD">
    <w:name w:val="90C567572C5641E59D271495E6B1C6DD"/>
  </w:style>
  <w:style w:type="paragraph" w:customStyle="1" w:styleId="D386E09D250B4901BD497DA41DEFF9B1">
    <w:name w:val="D386E09D250B4901BD497DA41DEFF9B1"/>
  </w:style>
  <w:style w:type="paragraph" w:customStyle="1" w:styleId="ED26B327B3F74F42BC69D9204D88226A">
    <w:name w:val="ED26B327B3F74F42BC69D9204D88226A"/>
  </w:style>
  <w:style w:type="paragraph" w:customStyle="1" w:styleId="0CA0839E1A744D23A0C4D42C3925A94F">
    <w:name w:val="0CA0839E1A744D23A0C4D42C3925A94F"/>
  </w:style>
  <w:style w:type="paragraph" w:customStyle="1" w:styleId="5566B4C86C464B0088E38596F32E7D50">
    <w:name w:val="5566B4C86C464B0088E38596F32E7D50"/>
  </w:style>
  <w:style w:type="paragraph" w:customStyle="1" w:styleId="351481B4211E4E7AA4F4241F193C9910">
    <w:name w:val="351481B4211E4E7AA4F4241F193C9910"/>
  </w:style>
  <w:style w:type="paragraph" w:customStyle="1" w:styleId="BF22557A167A4A1D9586C4E48C9C339E">
    <w:name w:val="BF22557A167A4A1D9586C4E48C9C339E"/>
  </w:style>
  <w:style w:type="paragraph" w:customStyle="1" w:styleId="3539C402BF3D4A00A1916F13CF1221CE">
    <w:name w:val="3539C402BF3D4A00A1916F13CF1221CE"/>
  </w:style>
  <w:style w:type="paragraph" w:customStyle="1" w:styleId="89A1F68DC0844085A9794979BF31B441">
    <w:name w:val="89A1F68DC0844085A9794979BF31B441"/>
  </w:style>
  <w:style w:type="paragraph" w:customStyle="1" w:styleId="8BC1D3B7D3404617815EA3944B2D6B44">
    <w:name w:val="8BC1D3B7D3404617815EA3944B2D6B44"/>
  </w:style>
  <w:style w:type="paragraph" w:customStyle="1" w:styleId="96AA54F0EC694774A86F6FF85EFF7FB6">
    <w:name w:val="96AA54F0EC694774A86F6FF85EFF7FB6"/>
  </w:style>
  <w:style w:type="paragraph" w:customStyle="1" w:styleId="0D996A879F7E4CE9A8F54E87C9F892E2">
    <w:name w:val="0D996A879F7E4CE9A8F54E87C9F892E2"/>
  </w:style>
  <w:style w:type="paragraph" w:customStyle="1" w:styleId="293E331087E94F228C5E3900CF0FD426">
    <w:name w:val="293E331087E94F228C5E3900CF0FD426"/>
  </w:style>
  <w:style w:type="paragraph" w:customStyle="1" w:styleId="93758833C7794C0B8A2004F015752852">
    <w:name w:val="93758833C7794C0B8A2004F015752852"/>
  </w:style>
  <w:style w:type="paragraph" w:customStyle="1" w:styleId="2E175CDD667C42888BFD7EC70D355E9A">
    <w:name w:val="2E175CDD667C42888BFD7EC70D355E9A"/>
  </w:style>
  <w:style w:type="paragraph" w:customStyle="1" w:styleId="E64ECC7CD0BE4604A73F2E78F366F455">
    <w:name w:val="E64ECC7CD0BE4604A73F2E78F366F455"/>
  </w:style>
  <w:style w:type="paragraph" w:customStyle="1" w:styleId="85987D259E874482BA2918E31E8A5878">
    <w:name w:val="85987D259E874482BA2918E31E8A58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F8240F4EDF5496CA38A448A5252A72D">
    <w:name w:val="DF8240F4EDF5496CA38A448A5252A72D"/>
  </w:style>
  <w:style w:type="paragraph" w:customStyle="1" w:styleId="5BDC419925BE4715B7F6DCE50724CA8C">
    <w:name w:val="5BDC419925BE4715B7F6DCE50724CA8C"/>
  </w:style>
  <w:style w:type="paragraph" w:customStyle="1" w:styleId="ED6C97988369499AAD1FF1C3A8EE4151">
    <w:name w:val="ED6C97988369499AAD1FF1C3A8EE4151"/>
  </w:style>
  <w:style w:type="paragraph" w:customStyle="1" w:styleId="FA20DB0AF12C449B9CBDC898F17729F0">
    <w:name w:val="FA20DB0AF12C449B9CBDC898F17729F0"/>
  </w:style>
  <w:style w:type="paragraph" w:customStyle="1" w:styleId="2087E9A5144C467BAAE96FF036FB2782">
    <w:name w:val="2087E9A5144C467BAAE96FF036FB2782"/>
  </w:style>
  <w:style w:type="paragraph" w:customStyle="1" w:styleId="90C567572C5641E59D271495E6B1C6DD">
    <w:name w:val="90C567572C5641E59D271495E6B1C6DD"/>
  </w:style>
  <w:style w:type="paragraph" w:customStyle="1" w:styleId="D386E09D250B4901BD497DA41DEFF9B1">
    <w:name w:val="D386E09D250B4901BD497DA41DEFF9B1"/>
  </w:style>
  <w:style w:type="paragraph" w:customStyle="1" w:styleId="ED26B327B3F74F42BC69D9204D88226A">
    <w:name w:val="ED26B327B3F74F42BC69D9204D88226A"/>
  </w:style>
  <w:style w:type="paragraph" w:customStyle="1" w:styleId="0CA0839E1A744D23A0C4D42C3925A94F">
    <w:name w:val="0CA0839E1A744D23A0C4D42C3925A94F"/>
  </w:style>
  <w:style w:type="paragraph" w:customStyle="1" w:styleId="5566B4C86C464B0088E38596F32E7D50">
    <w:name w:val="5566B4C86C464B0088E38596F32E7D50"/>
  </w:style>
  <w:style w:type="paragraph" w:customStyle="1" w:styleId="351481B4211E4E7AA4F4241F193C9910">
    <w:name w:val="351481B4211E4E7AA4F4241F193C9910"/>
  </w:style>
  <w:style w:type="paragraph" w:customStyle="1" w:styleId="BF22557A167A4A1D9586C4E48C9C339E">
    <w:name w:val="BF22557A167A4A1D9586C4E48C9C339E"/>
  </w:style>
  <w:style w:type="paragraph" w:customStyle="1" w:styleId="3539C402BF3D4A00A1916F13CF1221CE">
    <w:name w:val="3539C402BF3D4A00A1916F13CF1221CE"/>
  </w:style>
  <w:style w:type="paragraph" w:customStyle="1" w:styleId="89A1F68DC0844085A9794979BF31B441">
    <w:name w:val="89A1F68DC0844085A9794979BF31B441"/>
  </w:style>
  <w:style w:type="paragraph" w:customStyle="1" w:styleId="8BC1D3B7D3404617815EA3944B2D6B44">
    <w:name w:val="8BC1D3B7D3404617815EA3944B2D6B44"/>
  </w:style>
  <w:style w:type="paragraph" w:customStyle="1" w:styleId="96AA54F0EC694774A86F6FF85EFF7FB6">
    <w:name w:val="96AA54F0EC694774A86F6FF85EFF7FB6"/>
  </w:style>
  <w:style w:type="paragraph" w:customStyle="1" w:styleId="0D996A879F7E4CE9A8F54E87C9F892E2">
    <w:name w:val="0D996A879F7E4CE9A8F54E87C9F892E2"/>
  </w:style>
  <w:style w:type="paragraph" w:customStyle="1" w:styleId="293E331087E94F228C5E3900CF0FD426">
    <w:name w:val="293E331087E94F228C5E3900CF0FD426"/>
  </w:style>
  <w:style w:type="paragraph" w:customStyle="1" w:styleId="93758833C7794C0B8A2004F015752852">
    <w:name w:val="93758833C7794C0B8A2004F015752852"/>
  </w:style>
  <w:style w:type="paragraph" w:customStyle="1" w:styleId="2E175CDD667C42888BFD7EC70D355E9A">
    <w:name w:val="2E175CDD667C42888BFD7EC70D355E9A"/>
  </w:style>
  <w:style w:type="paragraph" w:customStyle="1" w:styleId="E64ECC7CD0BE4604A73F2E78F366F455">
    <w:name w:val="E64ECC7CD0BE4604A73F2E78F366F455"/>
  </w:style>
  <w:style w:type="paragraph" w:customStyle="1" w:styleId="85987D259E874482BA2918E31E8A5878">
    <w:name w:val="85987D259E874482BA2918E31E8A5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70557-A774-4592-A1B8-D3EE8334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3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LESTER LUCAS CERIOLI</dc:creator>
  <cp:lastModifiedBy>Lester Lucas Cerioli</cp:lastModifiedBy>
  <cp:revision>3</cp:revision>
  <dcterms:created xsi:type="dcterms:W3CDTF">2018-10-04T16:42:00Z</dcterms:created>
  <dcterms:modified xsi:type="dcterms:W3CDTF">2018-10-04T16:45:00Z</dcterms:modified>
</cp:coreProperties>
</file>